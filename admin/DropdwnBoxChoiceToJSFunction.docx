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13DB0" w14:textId="77777777" w:rsidR="00E83232" w:rsidRDefault="00E83232" w:rsidP="007E09A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</w:rPr>
      </w:pPr>
    </w:p>
    <w:p w14:paraId="4DC858CF" w14:textId="2E54AE5C" w:rsidR="00AB3743" w:rsidRDefault="00AB3743" w:rsidP="00AB374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i/>
          <w:iCs/>
          <w:color w:val="800000"/>
          <w:sz w:val="27"/>
          <w:szCs w:val="27"/>
          <w:u w:val="single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</w:rPr>
        <w:t>//</w:t>
      </w:r>
      <w:bookmarkStart w:id="0" w:name="_Hlk40618935"/>
      <w:r w:rsidR="00EE1FCC">
        <w:rPr>
          <w:rFonts w:ascii="Consolas" w:eastAsia="Times New Roman" w:hAnsi="Consolas" w:cs="Times New Roman"/>
          <w:color w:val="800000"/>
          <w:sz w:val="27"/>
          <w:szCs w:val="27"/>
        </w:rPr>
        <w:t>template for VISUAL STUDIO CODE</w:t>
      </w:r>
      <w:r w:rsidRPr="00E83232">
        <w:rPr>
          <w:rFonts w:ascii="Consolas" w:eastAsia="Times New Roman" w:hAnsi="Consolas" w:cs="Times New Roman"/>
          <w:b/>
          <w:bCs/>
          <w:i/>
          <w:iCs/>
          <w:color w:val="800000"/>
          <w:sz w:val="27"/>
          <w:szCs w:val="27"/>
          <w:u w:val="single"/>
        </w:rPr>
        <w:t xml:space="preserve"> file</w:t>
      </w:r>
      <w:bookmarkEnd w:id="0"/>
      <w:r w:rsidR="00EE1FCC">
        <w:rPr>
          <w:rFonts w:ascii="Consolas" w:eastAsia="Times New Roman" w:hAnsi="Consolas" w:cs="Times New Roman"/>
          <w:b/>
          <w:bCs/>
          <w:i/>
          <w:iCs/>
          <w:color w:val="800000"/>
          <w:sz w:val="27"/>
          <w:szCs w:val="27"/>
          <w:u w:val="single"/>
        </w:rPr>
        <w:t>s</w:t>
      </w:r>
    </w:p>
    <w:p w14:paraId="01B1CF4D" w14:textId="03849AF0" w:rsidR="00CF5E39" w:rsidRDefault="00CF5E39" w:rsidP="00AB374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i/>
          <w:iCs/>
          <w:color w:val="800000"/>
          <w:sz w:val="27"/>
          <w:szCs w:val="27"/>
          <w:u w:val="single"/>
        </w:rPr>
      </w:pPr>
      <w:r>
        <w:rPr>
          <w:rFonts w:ascii="Consolas" w:eastAsia="Times New Roman" w:hAnsi="Consolas" w:cs="Times New Roman"/>
          <w:b/>
          <w:bCs/>
          <w:i/>
          <w:iCs/>
          <w:color w:val="800000"/>
          <w:sz w:val="27"/>
          <w:szCs w:val="27"/>
          <w:u w:val="single"/>
        </w:rPr>
        <w:t>HOW TO GET DROPDWN BOX CHOICE OVER INTO A JAVASCRIPT FUNCTION…</w:t>
      </w:r>
    </w:p>
    <w:p w14:paraId="2A2207CD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&lt;!DOCTYPE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F5E39">
        <w:rPr>
          <w:rFonts w:ascii="Courier New" w:eastAsia="Times New Roman" w:hAnsi="Courier New" w:cs="Courier New"/>
          <w:color w:val="FF0000"/>
          <w:sz w:val="21"/>
          <w:szCs w:val="21"/>
        </w:rPr>
        <w:t>html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76921D9C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&lt;html&gt;</w:t>
      </w:r>
    </w:p>
    <w:p w14:paraId="5E86D737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&lt;head&gt;</w:t>
      </w:r>
    </w:p>
    <w:p w14:paraId="75FB4865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&lt;meta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F5E39">
        <w:rPr>
          <w:rFonts w:ascii="Courier New" w:eastAsia="Times New Roman" w:hAnsi="Courier New" w:cs="Courier New"/>
          <w:color w:val="FF0000"/>
          <w:sz w:val="21"/>
          <w:szCs w:val="21"/>
        </w:rPr>
        <w:t>charset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"utf-8"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44154EB7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&lt;title&gt;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Demo </w:t>
      </w:r>
      <w:proofErr w:type="spellStart"/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GetSelectOptionData</w:t>
      </w:r>
      <w:proofErr w:type="spellEnd"/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&lt;/title&gt;</w:t>
      </w:r>
    </w:p>
    <w:p w14:paraId="00799E6C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&lt;/head&gt;</w:t>
      </w:r>
    </w:p>
    <w:p w14:paraId="54BF43D7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&lt;body&gt;</w:t>
      </w:r>
    </w:p>
    <w:p w14:paraId="489A6832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&lt;form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F5E39">
        <w:rPr>
          <w:rFonts w:ascii="Courier New" w:eastAsia="Times New Roman" w:hAnsi="Courier New" w:cs="Courier New"/>
          <w:color w:val="FF0000"/>
          <w:sz w:val="21"/>
          <w:szCs w:val="21"/>
        </w:rPr>
        <w:t>name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demoForm</w:t>
      </w:r>
      <w:proofErr w:type="spellEnd"/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669C2A57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&lt;select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F5E39">
        <w:rPr>
          <w:rFonts w:ascii="Courier New" w:eastAsia="Times New Roman" w:hAnsi="Courier New" w:cs="Courier New"/>
          <w:color w:val="FF0000"/>
          <w:sz w:val="21"/>
          <w:szCs w:val="21"/>
        </w:rPr>
        <w:t>name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demoSelect</w:t>
      </w:r>
      <w:proofErr w:type="spellEnd"/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F5E39">
        <w:rPr>
          <w:rFonts w:ascii="Courier New" w:eastAsia="Times New Roman" w:hAnsi="Courier New" w:cs="Courier New"/>
          <w:color w:val="FF0000"/>
          <w:sz w:val="21"/>
          <w:szCs w:val="21"/>
        </w:rPr>
        <w:t>onchange</w:t>
      </w:r>
      <w:proofErr w:type="spellEnd"/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proofErr w:type="gramStart"/>
      <w:r w:rsidRPr="00CF5E39">
        <w:rPr>
          <w:rFonts w:ascii="Courier New" w:eastAsia="Times New Roman" w:hAnsi="Courier New" w:cs="Courier New"/>
          <w:color w:val="795E26"/>
          <w:sz w:val="21"/>
          <w:szCs w:val="21"/>
        </w:rPr>
        <w:t>showData</w:t>
      </w:r>
      <w:proofErr w:type="spellEnd"/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(</w:t>
      </w:r>
      <w:proofErr w:type="gramEnd"/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)"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10114631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&lt;option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F5E39">
        <w:rPr>
          <w:rFonts w:ascii="Courier New" w:eastAsia="Times New Roman" w:hAnsi="Courier New" w:cs="Courier New"/>
          <w:color w:val="FF0000"/>
          <w:sz w:val="21"/>
          <w:szCs w:val="21"/>
        </w:rPr>
        <w:t>value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"zilch"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Select: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&lt;/option&gt;</w:t>
      </w:r>
    </w:p>
    <w:p w14:paraId="01BE7F93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&lt;option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F5E39">
        <w:rPr>
          <w:rFonts w:ascii="Courier New" w:eastAsia="Times New Roman" w:hAnsi="Courier New" w:cs="Courier New"/>
          <w:color w:val="FF0000"/>
          <w:sz w:val="21"/>
          <w:szCs w:val="21"/>
        </w:rPr>
        <w:t>value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"A"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Option 1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&lt;/option&gt;</w:t>
      </w:r>
    </w:p>
    <w:p w14:paraId="0430DF9B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&lt;option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F5E39">
        <w:rPr>
          <w:rFonts w:ascii="Courier New" w:eastAsia="Times New Roman" w:hAnsi="Courier New" w:cs="Courier New"/>
          <w:color w:val="FF0000"/>
          <w:sz w:val="21"/>
          <w:szCs w:val="21"/>
        </w:rPr>
        <w:t>value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"B"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Option 2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&lt;/option&gt;</w:t>
      </w:r>
    </w:p>
    <w:p w14:paraId="61FEEF70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&lt;option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F5E39">
        <w:rPr>
          <w:rFonts w:ascii="Courier New" w:eastAsia="Times New Roman" w:hAnsi="Courier New" w:cs="Courier New"/>
          <w:color w:val="FF0000"/>
          <w:sz w:val="21"/>
          <w:szCs w:val="21"/>
        </w:rPr>
        <w:t>value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"C"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Option 3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&lt;/option&gt;</w:t>
      </w:r>
    </w:p>
    <w:p w14:paraId="0C347A04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&lt;/select&gt;</w:t>
      </w:r>
    </w:p>
    <w:p w14:paraId="5439A9F1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&lt;/form&gt;</w:t>
      </w:r>
    </w:p>
    <w:p w14:paraId="43396F1F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68D9AC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&lt;p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F5E39">
        <w:rPr>
          <w:rFonts w:ascii="Courier New" w:eastAsia="Times New Roman" w:hAnsi="Courier New" w:cs="Courier New"/>
          <w:color w:val="FF0000"/>
          <w:sz w:val="21"/>
          <w:szCs w:val="21"/>
        </w:rPr>
        <w:t>id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firstP</w:t>
      </w:r>
      <w:proofErr w:type="spellEnd"/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&amp;</w:t>
      </w:r>
      <w:proofErr w:type="spellStart"/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nbsp</w:t>
      </w:r>
      <w:proofErr w:type="spellEnd"/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;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&lt;/p&gt;</w:t>
      </w:r>
    </w:p>
    <w:p w14:paraId="0A73540F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&lt;p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F5E39">
        <w:rPr>
          <w:rFonts w:ascii="Courier New" w:eastAsia="Times New Roman" w:hAnsi="Courier New" w:cs="Courier New"/>
          <w:color w:val="FF0000"/>
          <w:sz w:val="21"/>
          <w:szCs w:val="21"/>
        </w:rPr>
        <w:t>id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secondP</w:t>
      </w:r>
      <w:proofErr w:type="spellEnd"/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&amp;</w:t>
      </w:r>
      <w:proofErr w:type="spellStart"/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nbsp</w:t>
      </w:r>
      <w:proofErr w:type="spellEnd"/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;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&lt;/p&gt;</w:t>
      </w:r>
    </w:p>
    <w:p w14:paraId="056C7C40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&lt;p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F5E39">
        <w:rPr>
          <w:rFonts w:ascii="Courier New" w:eastAsia="Times New Roman" w:hAnsi="Courier New" w:cs="Courier New"/>
          <w:color w:val="FF0000"/>
          <w:sz w:val="21"/>
          <w:szCs w:val="21"/>
        </w:rPr>
        <w:t>id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thirdP</w:t>
      </w:r>
      <w:proofErr w:type="spellEnd"/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&amp;</w:t>
      </w:r>
      <w:proofErr w:type="spellStart"/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nbsp</w:t>
      </w:r>
      <w:proofErr w:type="spellEnd"/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;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&lt;/p&gt;</w:t>
      </w:r>
    </w:p>
    <w:p w14:paraId="2DE74A97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254432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&lt;script&gt;</w:t>
      </w:r>
    </w:p>
    <w:p w14:paraId="39B5F4A0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CF5E39">
        <w:rPr>
          <w:rFonts w:ascii="Courier New" w:eastAsia="Times New Roman" w:hAnsi="Courier New" w:cs="Courier New"/>
          <w:color w:val="795E26"/>
          <w:sz w:val="21"/>
          <w:szCs w:val="21"/>
        </w:rPr>
        <w:t>showData</w:t>
      </w:r>
      <w:proofErr w:type="spellEnd"/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14:paraId="14767C63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var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theSelect</w:t>
      </w:r>
      <w:proofErr w:type="spellEnd"/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demoForm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demoSelect</w:t>
      </w:r>
      <w:proofErr w:type="spellEnd"/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08EA8C6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var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firstP</w:t>
      </w:r>
      <w:proofErr w:type="spellEnd"/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document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F5E39">
        <w:rPr>
          <w:rFonts w:ascii="Courier New" w:eastAsia="Times New Roman" w:hAnsi="Courier New" w:cs="Courier New"/>
          <w:color w:val="795E26"/>
          <w:sz w:val="21"/>
          <w:szCs w:val="21"/>
        </w:rPr>
        <w:t>getElementById</w:t>
      </w:r>
      <w:proofErr w:type="spellEnd"/>
      <w:proofErr w:type="gramEnd"/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F5E3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F5E39">
        <w:rPr>
          <w:rFonts w:ascii="Courier New" w:eastAsia="Times New Roman" w:hAnsi="Courier New" w:cs="Courier New"/>
          <w:color w:val="A31515"/>
          <w:sz w:val="21"/>
          <w:szCs w:val="21"/>
        </w:rPr>
        <w:t>firstP</w:t>
      </w:r>
      <w:proofErr w:type="spellEnd"/>
      <w:r w:rsidRPr="00CF5E3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BED805C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var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secondP</w:t>
      </w:r>
      <w:proofErr w:type="spellEnd"/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document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F5E39">
        <w:rPr>
          <w:rFonts w:ascii="Courier New" w:eastAsia="Times New Roman" w:hAnsi="Courier New" w:cs="Courier New"/>
          <w:color w:val="795E26"/>
          <w:sz w:val="21"/>
          <w:szCs w:val="21"/>
        </w:rPr>
        <w:t>getElementById</w:t>
      </w:r>
      <w:proofErr w:type="spellEnd"/>
      <w:proofErr w:type="gramEnd"/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F5E3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F5E39">
        <w:rPr>
          <w:rFonts w:ascii="Courier New" w:eastAsia="Times New Roman" w:hAnsi="Courier New" w:cs="Courier New"/>
          <w:color w:val="A31515"/>
          <w:sz w:val="21"/>
          <w:szCs w:val="21"/>
        </w:rPr>
        <w:t>secondP</w:t>
      </w:r>
      <w:proofErr w:type="spellEnd"/>
      <w:r w:rsidRPr="00CF5E3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1620764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F5E39">
        <w:rPr>
          <w:rFonts w:ascii="Courier New" w:eastAsia="Times New Roman" w:hAnsi="Courier New" w:cs="Courier New"/>
          <w:color w:val="0000FF"/>
          <w:sz w:val="21"/>
          <w:szCs w:val="21"/>
        </w:rPr>
        <w:t>var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thirdP</w:t>
      </w:r>
      <w:proofErr w:type="spellEnd"/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document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F5E39">
        <w:rPr>
          <w:rFonts w:ascii="Courier New" w:eastAsia="Times New Roman" w:hAnsi="Courier New" w:cs="Courier New"/>
          <w:color w:val="795E26"/>
          <w:sz w:val="21"/>
          <w:szCs w:val="21"/>
        </w:rPr>
        <w:t>getElementById</w:t>
      </w:r>
      <w:proofErr w:type="spellEnd"/>
      <w:proofErr w:type="gramEnd"/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F5E3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F5E39">
        <w:rPr>
          <w:rFonts w:ascii="Courier New" w:eastAsia="Times New Roman" w:hAnsi="Courier New" w:cs="Courier New"/>
          <w:color w:val="A31515"/>
          <w:sz w:val="21"/>
          <w:szCs w:val="21"/>
        </w:rPr>
        <w:t>thirdP</w:t>
      </w:r>
      <w:proofErr w:type="spellEnd"/>
      <w:r w:rsidRPr="00CF5E3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8C2431F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F5E39">
        <w:rPr>
          <w:rFonts w:ascii="Courier New" w:eastAsia="Times New Roman" w:hAnsi="Courier New" w:cs="Courier New"/>
          <w:color w:val="795E26"/>
          <w:sz w:val="21"/>
          <w:szCs w:val="21"/>
        </w:rPr>
        <w:t>alert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F5E39">
        <w:rPr>
          <w:rFonts w:ascii="Courier New" w:eastAsia="Times New Roman" w:hAnsi="Courier New" w:cs="Courier New"/>
          <w:color w:val="A31515"/>
          <w:sz w:val="21"/>
          <w:szCs w:val="21"/>
        </w:rPr>
        <w:t>'Its text is: '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theSelect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theSelect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selectedIndex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text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14:paraId="3F95D427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firstP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innerHTML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= (</w:t>
      </w:r>
      <w:r w:rsidRPr="00CF5E39">
        <w:rPr>
          <w:rFonts w:ascii="Courier New" w:eastAsia="Times New Roman" w:hAnsi="Courier New" w:cs="Courier New"/>
          <w:color w:val="A31515"/>
          <w:sz w:val="21"/>
          <w:szCs w:val="21"/>
        </w:rPr>
        <w:t>'This option</w:t>
      </w:r>
      <w:r w:rsidRPr="00CF5E39">
        <w:rPr>
          <w:rFonts w:ascii="Courier New" w:eastAsia="Times New Roman" w:hAnsi="Courier New" w:cs="Courier New"/>
          <w:color w:val="EE0000"/>
          <w:sz w:val="21"/>
          <w:szCs w:val="21"/>
        </w:rPr>
        <w:t>\'</w:t>
      </w:r>
      <w:r w:rsidRPr="00CF5E39">
        <w:rPr>
          <w:rFonts w:ascii="Courier New" w:eastAsia="Times New Roman" w:hAnsi="Courier New" w:cs="Courier New"/>
          <w:color w:val="A31515"/>
          <w:sz w:val="21"/>
          <w:szCs w:val="21"/>
        </w:rPr>
        <w:t>s index number is: '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theSelect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selectedIndex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CF5E39">
        <w:rPr>
          <w:rFonts w:ascii="Courier New" w:eastAsia="Times New Roman" w:hAnsi="Courier New" w:cs="Courier New"/>
          <w:color w:val="A31515"/>
          <w:sz w:val="21"/>
          <w:szCs w:val="21"/>
        </w:rPr>
        <w:t>' (Javascript index numbers start at 0)'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1F8C3FA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secondP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innerHTML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= (</w:t>
      </w:r>
      <w:r w:rsidRPr="00CF5E39">
        <w:rPr>
          <w:rFonts w:ascii="Courier New" w:eastAsia="Times New Roman" w:hAnsi="Courier New" w:cs="Courier New"/>
          <w:color w:val="A31515"/>
          <w:sz w:val="21"/>
          <w:szCs w:val="21"/>
        </w:rPr>
        <w:t>'Its value is: '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proofErr w:type="gramStart"/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theSelect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theSelect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selectedIndex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value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F83543D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thirdP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innerHTML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= (</w:t>
      </w:r>
      <w:r w:rsidRPr="00CF5E39">
        <w:rPr>
          <w:rFonts w:ascii="Courier New" w:eastAsia="Times New Roman" w:hAnsi="Courier New" w:cs="Courier New"/>
          <w:color w:val="A31515"/>
          <w:sz w:val="21"/>
          <w:szCs w:val="21"/>
        </w:rPr>
        <w:t>'Its text is: '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proofErr w:type="gramStart"/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theSelect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theSelect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selectedIndex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CF5E39">
        <w:rPr>
          <w:rFonts w:ascii="Courier New" w:eastAsia="Times New Roman" w:hAnsi="Courier New" w:cs="Courier New"/>
          <w:color w:val="001080"/>
          <w:sz w:val="21"/>
          <w:szCs w:val="21"/>
        </w:rPr>
        <w:t>text</w:t>
      </w: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C43A345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14:paraId="69DB5253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&lt;/script&gt;</w:t>
      </w:r>
    </w:p>
    <w:p w14:paraId="1DF22634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&lt;/body&gt;</w:t>
      </w:r>
    </w:p>
    <w:p w14:paraId="6DB04984" w14:textId="77777777" w:rsidR="00CF5E39" w:rsidRPr="00CF5E39" w:rsidRDefault="00CF5E39" w:rsidP="00CF5E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5E39">
        <w:rPr>
          <w:rFonts w:ascii="Courier New" w:eastAsia="Times New Roman" w:hAnsi="Courier New" w:cs="Courier New"/>
          <w:color w:val="800000"/>
          <w:sz w:val="21"/>
          <w:szCs w:val="21"/>
        </w:rPr>
        <w:t>&lt;/html&gt;</w:t>
      </w:r>
    </w:p>
    <w:p w14:paraId="084748E2" w14:textId="77777777" w:rsidR="00CF5E39" w:rsidRPr="00AB3743" w:rsidRDefault="00CF5E39" w:rsidP="00AB374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</w:rPr>
      </w:pPr>
    </w:p>
    <w:sectPr w:rsidR="00CF5E39" w:rsidRPr="00AB3743" w:rsidSect="00060B3A">
      <w:pgSz w:w="12240" w:h="15840"/>
      <w:pgMar w:top="288" w:right="288" w:bottom="288" w:left="28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39"/>
    <w:rsid w:val="00060B3A"/>
    <w:rsid w:val="002E14A2"/>
    <w:rsid w:val="004E3E88"/>
    <w:rsid w:val="0058112C"/>
    <w:rsid w:val="007E09A8"/>
    <w:rsid w:val="009357EF"/>
    <w:rsid w:val="00AB3743"/>
    <w:rsid w:val="00B95521"/>
    <w:rsid w:val="00CC18DD"/>
    <w:rsid w:val="00CF5E39"/>
    <w:rsid w:val="00E47A8C"/>
    <w:rsid w:val="00E83232"/>
    <w:rsid w:val="00EE1FCC"/>
    <w:rsid w:val="00F5070A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02AA"/>
  <w15:chartTrackingRefBased/>
  <w15:docId w15:val="{0C163F10-849A-4FE8-815D-25CFCCDA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ocuments\OfficeCustomTemplates\VisualStudioCod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VisualStudioCodeTemplate.dotx</Template>
  <TotalTime>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 Lessnick</cp:lastModifiedBy>
  <cp:revision>1</cp:revision>
  <cp:lastPrinted>2020-07-23T14:34:00Z</cp:lastPrinted>
  <dcterms:created xsi:type="dcterms:W3CDTF">2020-07-23T14:32:00Z</dcterms:created>
  <dcterms:modified xsi:type="dcterms:W3CDTF">2020-07-23T14:36:00Z</dcterms:modified>
</cp:coreProperties>
</file>